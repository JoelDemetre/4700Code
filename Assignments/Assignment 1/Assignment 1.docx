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508" w:rsidRPr="00766508" w:rsidRDefault="00766508" w:rsidP="00766508">
      <w:pPr>
        <w:jc w:val="center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Assignment 1</w:t>
      </w:r>
    </w:p>
    <w:p w:rsidR="00766508" w:rsidRPr="00766508" w:rsidRDefault="00766508" w:rsidP="00766508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thermal velocity can be found by the Maxwell-Boltzmann particle velocity distribution shown in equation 1 below.</w:t>
      </w:r>
    </w:p>
    <w:p w:rsidR="00912D3D" w:rsidRPr="00766508" w:rsidRDefault="00766508" w:rsidP="00766508">
      <w:pPr>
        <w:pStyle w:val="ListParagraph"/>
        <w:ind w:left="108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rad>
          <m:r>
            <w:rPr>
              <w:rFonts w:ascii="Cambria Math" w:eastAsiaTheme="minorEastAsia" w:hAnsi="Cambria Math"/>
            </w:rPr>
            <m:t xml:space="preserve">   Equation 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766508" w:rsidRDefault="00766508" w:rsidP="0076650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The velocity can then be solved for at a temperature of 300K:</w:t>
      </w:r>
    </w:p>
    <w:p w:rsidR="00766508" w:rsidRPr="00766508" w:rsidRDefault="00766508" w:rsidP="00766508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300K</m:t>
                  </m:r>
                </m:e>
              </m:d>
              <m:r>
                <w:rPr>
                  <w:rFonts w:ascii="Cambria Math" w:eastAsiaTheme="minorEastAsia" w:hAnsi="Cambria Math"/>
                </w:rPr>
                <m:t>*(</m:t>
              </m:r>
              <m:r>
                <w:rPr>
                  <w:rFonts w:ascii="Cambria Math" w:eastAsiaTheme="minorEastAsia" w:hAnsi="Cambria Math"/>
                </w:rPr>
                <m:t>1.38064x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-23</m:t>
                  </m:r>
                </m:sup>
              </m:sSup>
            </m:e>
          </m:rad>
        </m:oMath>
      </m:oMathPara>
      <w:bookmarkStart w:id="0" w:name="_GoBack"/>
      <w:bookmarkEnd w:id="0"/>
    </w:p>
    <w:p w:rsidR="00766508" w:rsidRPr="00766508" w:rsidRDefault="00766508" w:rsidP="00766508">
      <w:pPr>
        <w:pStyle w:val="ListParagraph"/>
        <w:ind w:left="1080"/>
      </w:pPr>
    </w:p>
    <w:sectPr w:rsidR="00766508" w:rsidRPr="007665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508" w:rsidRDefault="00766508" w:rsidP="00766508">
      <w:pPr>
        <w:spacing w:after="0" w:line="240" w:lineRule="auto"/>
      </w:pPr>
      <w:r>
        <w:separator/>
      </w:r>
    </w:p>
  </w:endnote>
  <w:endnote w:type="continuationSeparator" w:id="0">
    <w:p w:rsidR="00766508" w:rsidRDefault="00766508" w:rsidP="0076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1269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6508" w:rsidRDefault="007665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3B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66508" w:rsidRDefault="00766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508" w:rsidRDefault="00766508" w:rsidP="00766508">
      <w:pPr>
        <w:spacing w:after="0" w:line="240" w:lineRule="auto"/>
      </w:pPr>
      <w:r>
        <w:separator/>
      </w:r>
    </w:p>
  </w:footnote>
  <w:footnote w:type="continuationSeparator" w:id="0">
    <w:p w:rsidR="00766508" w:rsidRDefault="00766508" w:rsidP="00766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508" w:rsidRDefault="00766508" w:rsidP="00766508">
    <w:pPr>
      <w:pStyle w:val="Header"/>
      <w:jc w:val="center"/>
    </w:pPr>
    <w:r>
      <w:tab/>
    </w:r>
    <w:r>
      <w:tab/>
      <w:t>Joel Demetre</w:t>
    </w:r>
  </w:p>
  <w:p w:rsidR="00766508" w:rsidRDefault="00766508" w:rsidP="00766508">
    <w:pPr>
      <w:pStyle w:val="Header"/>
      <w:jc w:val="right"/>
    </w:pPr>
    <w:r>
      <w:t>100943543</w:t>
    </w:r>
  </w:p>
  <w:p w:rsidR="00766508" w:rsidRDefault="00766508" w:rsidP="00766508">
    <w:pPr>
      <w:pStyle w:val="Header"/>
      <w:jc w:val="right"/>
    </w:pPr>
    <w:r>
      <w:t>Elec 4700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4A85"/>
    <w:multiLevelType w:val="hybridMultilevel"/>
    <w:tmpl w:val="B00C4C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F056C"/>
    <w:multiLevelType w:val="hybridMultilevel"/>
    <w:tmpl w:val="C3A29220"/>
    <w:lvl w:ilvl="0" w:tplc="F2067FF8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08"/>
    <w:rsid w:val="0039560A"/>
    <w:rsid w:val="00766508"/>
    <w:rsid w:val="00912D3D"/>
    <w:rsid w:val="0099447E"/>
    <w:rsid w:val="00F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B7D66"/>
  <w15:chartTrackingRefBased/>
  <w15:docId w15:val="{1A46023E-E894-4B36-94E1-9402D1A2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5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08"/>
  </w:style>
  <w:style w:type="paragraph" w:styleId="Footer">
    <w:name w:val="footer"/>
    <w:basedOn w:val="Normal"/>
    <w:link w:val="FooterChar"/>
    <w:uiPriority w:val="99"/>
    <w:unhideWhenUsed/>
    <w:rsid w:val="0076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7C"/>
    <w:rsid w:val="00E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1F2436A1.dotm</Template>
  <TotalTime>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 Department of Electronics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demetre</dc:creator>
  <cp:keywords/>
  <dc:description/>
  <cp:lastModifiedBy>joel demetre</cp:lastModifiedBy>
  <cp:revision>1</cp:revision>
  <dcterms:created xsi:type="dcterms:W3CDTF">2018-01-19T16:38:00Z</dcterms:created>
  <dcterms:modified xsi:type="dcterms:W3CDTF">2018-01-19T16:54:00Z</dcterms:modified>
</cp:coreProperties>
</file>